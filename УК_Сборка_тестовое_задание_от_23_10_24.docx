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245BF" w14:textId="77777777" w:rsidR="007E465D" w:rsidRPr="005965AC" w:rsidRDefault="008E3B89" w:rsidP="00840351">
      <w:pPr>
        <w:pStyle w:val="affa"/>
      </w:pPr>
      <w:r>
        <w:t xml:space="preserve">Тестовое задание для нового сотрудника </w:t>
      </w:r>
    </w:p>
    <w:p w14:paraId="0516AC40" w14:textId="00CA818A" w:rsidR="001F2EAB" w:rsidRDefault="008E3B89" w:rsidP="00840351">
      <w:pPr>
        <w:pStyle w:val="affa"/>
      </w:pPr>
      <w:r>
        <w:t>отдела Сборка.</w:t>
      </w:r>
    </w:p>
    <w:p w14:paraId="3178DEE1" w14:textId="2D2302A2" w:rsidR="008E3B89" w:rsidRDefault="008E3B89" w:rsidP="00F46252">
      <w:pPr>
        <w:pStyle w:val="affd"/>
        <w:numPr>
          <w:ilvl w:val="0"/>
          <w:numId w:val="43"/>
        </w:numPr>
        <w:jc w:val="left"/>
      </w:pPr>
      <w:r>
        <w:t>Есть ресурс «</w:t>
      </w:r>
      <w:r w:rsidR="00F46252" w:rsidRPr="00F46252">
        <w:t>https://yandex.com/time/sync.json?geo=213</w:t>
      </w:r>
      <w:r>
        <w:t>»</w:t>
      </w:r>
      <w:r w:rsidR="007E465D">
        <w:t>, ч</w:t>
      </w:r>
      <w:r>
        <w:t>то сделать:</w:t>
      </w:r>
    </w:p>
    <w:p w14:paraId="5906DAC6" w14:textId="2006F454" w:rsidR="008E3B89" w:rsidRDefault="008E3B89" w:rsidP="007E465D">
      <w:pPr>
        <w:pStyle w:val="affd"/>
        <w:numPr>
          <w:ilvl w:val="1"/>
          <w:numId w:val="43"/>
        </w:numPr>
        <w:jc w:val="left"/>
      </w:pPr>
      <w:r>
        <w:t>написать скрипт, который выполняет запрос к данному ресурсу, получает ответ, результат ответа выводит на экран в сыром виде.</w:t>
      </w:r>
    </w:p>
    <w:p w14:paraId="43B2AE3C" w14:textId="186B4624" w:rsidR="007E465D" w:rsidRDefault="00F46252" w:rsidP="007E465D">
      <w:pPr>
        <w:pStyle w:val="affd"/>
        <w:numPr>
          <w:ilvl w:val="1"/>
          <w:numId w:val="43"/>
        </w:numPr>
        <w:jc w:val="left"/>
      </w:pPr>
      <w:r>
        <w:t>значение времени в «</w:t>
      </w:r>
      <w:proofErr w:type="spellStart"/>
      <w:r>
        <w:t>человекопонятном</w:t>
      </w:r>
      <w:proofErr w:type="spellEnd"/>
      <w:r>
        <w:t xml:space="preserve">» формате  и </w:t>
      </w:r>
      <w:r w:rsidR="007E465D">
        <w:t>название временной зоны</w:t>
      </w:r>
    </w:p>
    <w:p w14:paraId="6E833957" w14:textId="45E3A750" w:rsidR="008E3B89" w:rsidRDefault="008E3B89" w:rsidP="007E465D">
      <w:pPr>
        <w:pStyle w:val="affd"/>
        <w:numPr>
          <w:ilvl w:val="1"/>
          <w:numId w:val="43"/>
        </w:numPr>
        <w:jc w:val="left"/>
      </w:pPr>
      <w:r>
        <w:t xml:space="preserve">выводит </w:t>
      </w:r>
      <w:r w:rsidR="007E465D">
        <w:t xml:space="preserve">дельту времени между точкой перед началом </w:t>
      </w:r>
      <w:proofErr w:type="spellStart"/>
      <w:r w:rsidR="007E465D">
        <w:t>выполенения</w:t>
      </w:r>
      <w:proofErr w:type="spellEnd"/>
      <w:r w:rsidR="007E465D">
        <w:t xml:space="preserve"> запроса и результатом из ответа ресурса о текущем времени с учетом часового пояса</w:t>
      </w:r>
    </w:p>
    <w:p w14:paraId="17E241A1" w14:textId="37D9F67F" w:rsidR="007E465D" w:rsidRPr="00A67DBD" w:rsidRDefault="007E465D" w:rsidP="007E465D">
      <w:pPr>
        <w:pStyle w:val="affd"/>
        <w:numPr>
          <w:ilvl w:val="1"/>
          <w:numId w:val="43"/>
        </w:numPr>
        <w:jc w:val="left"/>
      </w:pPr>
      <w:r>
        <w:t xml:space="preserve">замеры из пункта </w:t>
      </w:r>
      <w:r>
        <w:rPr>
          <w:lang w:val="en-US"/>
        </w:rPr>
        <w:t>c</w:t>
      </w:r>
      <w:r>
        <w:t xml:space="preserve">) повторить серией из пяти </w:t>
      </w:r>
      <w:proofErr w:type="spellStart"/>
      <w:r>
        <w:t>запросв</w:t>
      </w:r>
      <w:proofErr w:type="spellEnd"/>
      <w:r>
        <w:t xml:space="preserve"> и вывести среднюю дельту на основе данной серии</w:t>
      </w:r>
    </w:p>
    <w:p w14:paraId="0711B413" w14:textId="15A3A4E9" w:rsidR="00ED59B6" w:rsidRDefault="00ED59B6" w:rsidP="001A644D">
      <w:pPr>
        <w:pStyle w:val="affd"/>
        <w:numPr>
          <w:ilvl w:val="0"/>
          <w:numId w:val="43"/>
        </w:numPr>
        <w:jc w:val="left"/>
      </w:pPr>
      <w:r>
        <w:t xml:space="preserve">Написать универсальный «сборочный» скрипт, на входе адрес </w:t>
      </w:r>
      <w:proofErr w:type="spellStart"/>
      <w:r>
        <w:t>репозитория</w:t>
      </w:r>
      <w:proofErr w:type="spellEnd"/>
      <w:r>
        <w:t xml:space="preserve">, относительный путь внутри </w:t>
      </w:r>
      <w:proofErr w:type="spellStart"/>
      <w:r>
        <w:t>репозитория</w:t>
      </w:r>
      <w:proofErr w:type="spellEnd"/>
      <w:r>
        <w:t xml:space="preserve"> до исходного кода, версия будущего продукта.</w:t>
      </w:r>
    </w:p>
    <w:p w14:paraId="06AC3607" w14:textId="21CBEA4F" w:rsidR="00ED59B6" w:rsidRDefault="00ED59B6" w:rsidP="00ED59B6">
      <w:pPr>
        <w:pStyle w:val="affd"/>
        <w:numPr>
          <w:ilvl w:val="1"/>
          <w:numId w:val="43"/>
        </w:numPr>
        <w:jc w:val="left"/>
      </w:pPr>
      <w:r>
        <w:t>Что делает скрипт:</w:t>
      </w:r>
    </w:p>
    <w:p w14:paraId="26E899E4" w14:textId="75656D82" w:rsidR="00ED59B6" w:rsidRDefault="00ED59B6" w:rsidP="00ED59B6">
      <w:pPr>
        <w:pStyle w:val="affd"/>
        <w:numPr>
          <w:ilvl w:val="2"/>
          <w:numId w:val="43"/>
        </w:numPr>
        <w:jc w:val="left"/>
      </w:pPr>
      <w:r>
        <w:t>Выкачивает исходники по а</w:t>
      </w:r>
      <w:r w:rsidR="00A67DBD">
        <w:t>д</w:t>
      </w:r>
      <w:r>
        <w:t xml:space="preserve">ресу </w:t>
      </w:r>
      <w:proofErr w:type="spellStart"/>
      <w:r>
        <w:t>репозитория</w:t>
      </w:r>
      <w:proofErr w:type="spellEnd"/>
    </w:p>
    <w:p w14:paraId="63B35A24" w14:textId="3BC7A941" w:rsidR="00ED59B6" w:rsidRDefault="00ED59B6" w:rsidP="00ED59B6">
      <w:pPr>
        <w:pStyle w:val="affd"/>
        <w:numPr>
          <w:ilvl w:val="2"/>
          <w:numId w:val="43"/>
        </w:numPr>
        <w:jc w:val="left"/>
      </w:pPr>
      <w:r>
        <w:t xml:space="preserve">Удаляет все </w:t>
      </w:r>
      <w:r w:rsidR="00A67DBD">
        <w:t>дирек</w:t>
      </w:r>
      <w:r w:rsidR="00BF4622">
        <w:t>т</w:t>
      </w:r>
      <w:r w:rsidR="00A67DBD">
        <w:t>ории в корне</w:t>
      </w:r>
      <w:r>
        <w:t xml:space="preserve">, кроме </w:t>
      </w:r>
      <w:r w:rsidR="00A67DBD">
        <w:t>дирек</w:t>
      </w:r>
      <w:r w:rsidR="00F46252">
        <w:t>т</w:t>
      </w:r>
      <w:r w:rsidR="00A67DBD">
        <w:t xml:space="preserve">ории </w:t>
      </w:r>
      <w:r>
        <w:t>исходного код</w:t>
      </w:r>
      <w:proofErr w:type="gramStart"/>
      <w:r>
        <w:t>а(</w:t>
      </w:r>
      <w:proofErr w:type="gramEnd"/>
      <w:r>
        <w:t>параметр путь до исходного кода)</w:t>
      </w:r>
    </w:p>
    <w:p w14:paraId="353FCA49" w14:textId="32C2B90F" w:rsidR="00ED59B6" w:rsidRPr="00A67DBD" w:rsidRDefault="00ED59B6" w:rsidP="00ED59B6">
      <w:pPr>
        <w:pStyle w:val="affd"/>
        <w:numPr>
          <w:ilvl w:val="2"/>
          <w:numId w:val="43"/>
        </w:numPr>
        <w:jc w:val="left"/>
      </w:pPr>
      <w:r>
        <w:t>По пути расположения исходного кода создает служебный файл «</w:t>
      </w:r>
      <w:r w:rsidRPr="00ED59B6">
        <w:rPr>
          <w:lang w:val="en-US"/>
        </w:rPr>
        <w:t>version</w:t>
      </w:r>
      <w:r w:rsidRPr="00ED59B6">
        <w:t>.</w:t>
      </w:r>
      <w:proofErr w:type="spellStart"/>
      <w:r w:rsidRPr="00ED59B6">
        <w:rPr>
          <w:lang w:val="en-US"/>
        </w:rPr>
        <w:t>json</w:t>
      </w:r>
      <w:proofErr w:type="spellEnd"/>
      <w:r>
        <w:t>»</w:t>
      </w:r>
      <w:r w:rsidRPr="00ED59B6">
        <w:t xml:space="preserve"> </w:t>
      </w:r>
      <w:r>
        <w:t xml:space="preserve">следующего содержания: </w:t>
      </w:r>
      <w:proofErr w:type="gramStart"/>
      <w:r>
        <w:t xml:space="preserve">{ </w:t>
      </w:r>
      <w:proofErr w:type="gramEnd"/>
      <w:r>
        <w:t>"</w:t>
      </w:r>
      <w:proofErr w:type="spellStart"/>
      <w:r>
        <w:t>name</w:t>
      </w:r>
      <w:proofErr w:type="spellEnd"/>
      <w:r>
        <w:t>": "</w:t>
      </w:r>
      <w:proofErr w:type="spellStart"/>
      <w:r>
        <w:t>hello</w:t>
      </w:r>
      <w:proofErr w:type="spellEnd"/>
      <w:r>
        <w:t xml:space="preserve"> </w:t>
      </w:r>
      <w:r w:rsidRPr="00ED59B6">
        <w:rPr>
          <w:lang w:val="en-US"/>
        </w:rPr>
        <w:t>world</w:t>
      </w:r>
      <w:r>
        <w:t xml:space="preserve"> ",</w:t>
      </w:r>
      <w:r w:rsidRPr="00ED59B6">
        <w:t xml:space="preserve"> </w:t>
      </w:r>
      <w:r>
        <w:t>"</w:t>
      </w:r>
      <w:proofErr w:type="spellStart"/>
      <w:r>
        <w:t>version</w:t>
      </w:r>
      <w:proofErr w:type="spellEnd"/>
      <w:r>
        <w:t>": "</w:t>
      </w:r>
      <w:r w:rsidRPr="00ED59B6">
        <w:t>&lt;</w:t>
      </w:r>
      <w:r>
        <w:t>тут версия из параметров</w:t>
      </w:r>
      <w:r w:rsidRPr="00ED59B6">
        <w:t>&gt;</w:t>
      </w:r>
      <w:r>
        <w:t>", "</w:t>
      </w:r>
      <w:r w:rsidR="00A67DBD">
        <w:rPr>
          <w:lang w:val="en-US"/>
        </w:rPr>
        <w:t>files</w:t>
      </w:r>
      <w:r w:rsidR="00A67DBD">
        <w:t xml:space="preserve">": </w:t>
      </w:r>
      <w:r w:rsidR="00A67DBD" w:rsidRPr="00A67DBD">
        <w:t>[&lt;</w:t>
      </w:r>
      <w:r w:rsidR="00A67DBD">
        <w:t xml:space="preserve">тут список файлов в </w:t>
      </w:r>
      <w:proofErr w:type="spellStart"/>
      <w:r w:rsidR="00A67DBD">
        <w:t>дирек</w:t>
      </w:r>
      <w:proofErr w:type="spellEnd"/>
      <w:r w:rsidR="00A67DBD">
        <w:rPr>
          <w:lang w:val="en-US"/>
        </w:rPr>
        <w:t>n</w:t>
      </w:r>
      <w:proofErr w:type="spellStart"/>
      <w:r w:rsidR="00A67DBD">
        <w:t>ории</w:t>
      </w:r>
      <w:proofErr w:type="spellEnd"/>
      <w:r w:rsidR="00A67DBD">
        <w:t xml:space="preserve"> исходного кода с расширения </w:t>
      </w:r>
      <w:r w:rsidR="00A67DBD" w:rsidRPr="00A67DBD">
        <w:t>*.</w:t>
      </w:r>
      <w:proofErr w:type="spellStart"/>
      <w:r w:rsidR="00A67DBD">
        <w:rPr>
          <w:lang w:val="en-US"/>
        </w:rPr>
        <w:t>py</w:t>
      </w:r>
      <w:proofErr w:type="spellEnd"/>
      <w:r w:rsidR="00F46252">
        <w:t xml:space="preserve">, </w:t>
      </w:r>
      <w:r w:rsidR="00A67DBD" w:rsidRPr="00A67DBD">
        <w:t>*.</w:t>
      </w:r>
      <w:proofErr w:type="spellStart"/>
      <w:r w:rsidR="00A67DBD">
        <w:rPr>
          <w:lang w:val="en-US"/>
        </w:rPr>
        <w:t>js</w:t>
      </w:r>
      <w:proofErr w:type="spellEnd"/>
      <w:r w:rsidR="00F46252">
        <w:t xml:space="preserve">, </w:t>
      </w:r>
      <w:r w:rsidR="00F46252" w:rsidRPr="00F46252">
        <w:t>*.</w:t>
      </w:r>
      <w:proofErr w:type="spellStart"/>
      <w:r w:rsidR="00F46252">
        <w:rPr>
          <w:lang w:val="en-US"/>
        </w:rPr>
        <w:t>sh</w:t>
      </w:r>
      <w:proofErr w:type="spellEnd"/>
      <w:r w:rsidR="00A67DBD" w:rsidRPr="00A67DBD">
        <w:t>&gt;] }</w:t>
      </w:r>
    </w:p>
    <w:p w14:paraId="0BE5B507" w14:textId="7B8B0B23" w:rsidR="00A67DBD" w:rsidRDefault="00A67DBD" w:rsidP="00ED59B6">
      <w:pPr>
        <w:pStyle w:val="affd"/>
        <w:numPr>
          <w:ilvl w:val="2"/>
          <w:numId w:val="43"/>
        </w:numPr>
        <w:jc w:val="left"/>
      </w:pPr>
      <w:r>
        <w:t xml:space="preserve">Упакует в архив исходный код и служебный файл, имя архива получить как последнее имя </w:t>
      </w:r>
      <w:proofErr w:type="spellStart"/>
      <w:r>
        <w:t>диреткории</w:t>
      </w:r>
      <w:proofErr w:type="spellEnd"/>
      <w:r>
        <w:t xml:space="preserve"> в пути расположения исходного кода с добавлений текущей даты без разделителей</w:t>
      </w:r>
    </w:p>
    <w:p w14:paraId="16687282" w14:textId="25D07FB8" w:rsidR="00A67DBD" w:rsidRDefault="00A67DBD" w:rsidP="00A67DBD">
      <w:pPr>
        <w:pStyle w:val="affd"/>
        <w:numPr>
          <w:ilvl w:val="1"/>
          <w:numId w:val="43"/>
        </w:numPr>
        <w:jc w:val="left"/>
      </w:pPr>
      <w:r>
        <w:t xml:space="preserve">На примере </w:t>
      </w:r>
      <w:hyperlink r:id="rId13" w:history="1">
        <w:r w:rsidRPr="00BC1BA8">
          <w:rPr>
            <w:rStyle w:val="a6"/>
          </w:rPr>
          <w:t>https://github.com/paulbouwer/hello-kubernetes</w:t>
        </w:r>
      </w:hyperlink>
    </w:p>
    <w:p w14:paraId="151E3A20" w14:textId="2DC7122A" w:rsidR="00A67DBD" w:rsidRDefault="00A67DBD" w:rsidP="00A67DBD">
      <w:pPr>
        <w:pStyle w:val="affd"/>
        <w:numPr>
          <w:ilvl w:val="2"/>
          <w:numId w:val="43"/>
        </w:numPr>
        <w:jc w:val="left"/>
      </w:pPr>
      <w:r>
        <w:t xml:space="preserve">Путь </w:t>
      </w:r>
      <w:proofErr w:type="spellStart"/>
      <w:r w:rsidRPr="00A67DBD">
        <w:t>src</w:t>
      </w:r>
      <w:proofErr w:type="spellEnd"/>
      <w:r w:rsidRPr="00A67DBD">
        <w:t>/</w:t>
      </w:r>
      <w:proofErr w:type="spellStart"/>
      <w:r w:rsidRPr="00A67DBD">
        <w:t>app</w:t>
      </w:r>
      <w:proofErr w:type="spellEnd"/>
    </w:p>
    <w:p w14:paraId="49109D1D" w14:textId="2FEA500F" w:rsidR="00A67DBD" w:rsidRDefault="00A67DBD" w:rsidP="00A67DBD">
      <w:pPr>
        <w:pStyle w:val="affd"/>
        <w:numPr>
          <w:ilvl w:val="2"/>
          <w:numId w:val="43"/>
        </w:numPr>
        <w:jc w:val="left"/>
      </w:pPr>
      <w:r>
        <w:t>Версия 2</w:t>
      </w:r>
      <w:r w:rsidR="00F46252">
        <w:rPr>
          <w:lang w:val="en-US"/>
        </w:rPr>
        <w:t>5</w:t>
      </w:r>
      <w:r>
        <w:t>.3000</w:t>
      </w:r>
    </w:p>
    <w:p w14:paraId="04DF8BAC" w14:textId="79AEC96A" w:rsidR="00A67DBD" w:rsidRPr="00A67DBD" w:rsidRDefault="00A67DBD" w:rsidP="00A67DBD">
      <w:pPr>
        <w:pStyle w:val="affd"/>
        <w:numPr>
          <w:ilvl w:val="2"/>
          <w:numId w:val="43"/>
        </w:numPr>
        <w:jc w:val="left"/>
        <w:rPr>
          <w:lang w:val="en-US"/>
        </w:rPr>
      </w:pPr>
      <w:r w:rsidRPr="00A67DBD">
        <w:rPr>
          <w:lang w:val="en-US"/>
        </w:rPr>
        <w:t xml:space="preserve">{ "name": "hello </w:t>
      </w:r>
      <w:r w:rsidRPr="00ED59B6">
        <w:rPr>
          <w:lang w:val="en-US"/>
        </w:rPr>
        <w:t>world</w:t>
      </w:r>
      <w:r w:rsidRPr="00A67DBD">
        <w:rPr>
          <w:lang w:val="en-US"/>
        </w:rPr>
        <w:t xml:space="preserve"> ", "version": "2</w:t>
      </w:r>
      <w:r w:rsidR="00F46252">
        <w:rPr>
          <w:lang w:val="en-US"/>
        </w:rPr>
        <w:t>5</w:t>
      </w:r>
      <w:r w:rsidRPr="00A67DBD">
        <w:rPr>
          <w:lang w:val="en-US"/>
        </w:rPr>
        <w:t>.3000", "</w:t>
      </w:r>
      <w:r>
        <w:rPr>
          <w:lang w:val="en-US"/>
        </w:rPr>
        <w:t>files</w:t>
      </w:r>
      <w:r w:rsidRPr="00A67DBD">
        <w:rPr>
          <w:lang w:val="en-US"/>
        </w:rPr>
        <w:t>": [“</w:t>
      </w:r>
      <w:r>
        <w:rPr>
          <w:lang w:val="en-US"/>
        </w:rPr>
        <w:t>server</w:t>
      </w:r>
      <w:r w:rsidRPr="00A67DBD">
        <w:rPr>
          <w:lang w:val="en-US"/>
        </w:rPr>
        <w:t>.</w:t>
      </w:r>
      <w:r>
        <w:rPr>
          <w:lang w:val="en-US"/>
        </w:rPr>
        <w:t>js</w:t>
      </w:r>
      <w:r w:rsidRPr="00A67DBD">
        <w:rPr>
          <w:lang w:val="en-US"/>
        </w:rPr>
        <w:t>”] }</w:t>
      </w:r>
    </w:p>
    <w:p w14:paraId="0E3C688D" w14:textId="6AC8BD2D" w:rsidR="00A67DBD" w:rsidRDefault="00A67DBD" w:rsidP="00A67DBD">
      <w:pPr>
        <w:pStyle w:val="affd"/>
        <w:numPr>
          <w:ilvl w:val="2"/>
          <w:numId w:val="43"/>
        </w:numPr>
        <w:jc w:val="left"/>
        <w:rPr>
          <w:lang w:val="en-US"/>
        </w:rPr>
      </w:pPr>
      <w:r>
        <w:t xml:space="preserve">Архив </w:t>
      </w:r>
      <w:r>
        <w:rPr>
          <w:lang w:val="en-US"/>
        </w:rPr>
        <w:t>app010</w:t>
      </w:r>
      <w:r w:rsidR="00F46252">
        <w:rPr>
          <w:lang w:val="en-US"/>
        </w:rPr>
        <w:t>1</w:t>
      </w:r>
      <w:r>
        <w:rPr>
          <w:lang w:val="en-US"/>
        </w:rPr>
        <w:t>202</w:t>
      </w:r>
      <w:r w:rsidR="00F46252">
        <w:rPr>
          <w:lang w:val="en-US"/>
        </w:rPr>
        <w:t>4</w:t>
      </w:r>
      <w:r>
        <w:rPr>
          <w:lang w:val="en-US"/>
        </w:rPr>
        <w:t>.zip</w:t>
      </w:r>
    </w:p>
    <w:p w14:paraId="27DD97A5" w14:textId="7A45E234" w:rsidR="00A67DBD" w:rsidRPr="00F46252" w:rsidRDefault="00A67DBD" w:rsidP="00A67DBD">
      <w:pPr>
        <w:pStyle w:val="affd"/>
        <w:numPr>
          <w:ilvl w:val="1"/>
          <w:numId w:val="43"/>
        </w:numPr>
        <w:jc w:val="left"/>
      </w:pPr>
      <w:r>
        <w:t>Все действия сопровождать сообщения в консол</w:t>
      </w:r>
      <w:proofErr w:type="gramStart"/>
      <w:r>
        <w:t>ь(</w:t>
      </w:r>
      <w:proofErr w:type="spellStart"/>
      <w:proofErr w:type="gramEnd"/>
      <w:r>
        <w:t>логирование</w:t>
      </w:r>
      <w:proofErr w:type="spellEnd"/>
      <w:r>
        <w:t xml:space="preserve"> процесса) с указанием времени исполнения</w:t>
      </w:r>
    </w:p>
    <w:p w14:paraId="320E454F" w14:textId="68597A41" w:rsidR="00F46252" w:rsidRDefault="00F46252" w:rsidP="00F46252">
      <w:pPr>
        <w:pStyle w:val="affd"/>
        <w:numPr>
          <w:ilvl w:val="0"/>
          <w:numId w:val="43"/>
        </w:numPr>
        <w:jc w:val="left"/>
      </w:pPr>
      <w:r>
        <w:t xml:space="preserve">Написать универсальный скрипт, на входе </w:t>
      </w:r>
      <w:r w:rsidR="007E240D">
        <w:t>номер версии продукта</w:t>
      </w:r>
      <w:r w:rsidR="00935B3F">
        <w:t xml:space="preserve"> и </w:t>
      </w:r>
      <w:r w:rsidR="00935B3F">
        <w:t>имя конфигурационного файла</w:t>
      </w:r>
      <w:r>
        <w:t xml:space="preserve">, </w:t>
      </w:r>
      <w:r w:rsidR="007E240D">
        <w:t xml:space="preserve">в </w:t>
      </w:r>
      <w:r>
        <w:t>котором указаны шаблоны нумерации версий условных сервисов</w:t>
      </w:r>
      <w:r w:rsidR="007E240D">
        <w:t xml:space="preserve"> </w:t>
      </w:r>
      <w:r>
        <w:t xml:space="preserve">(пример ниже). Что </w:t>
      </w:r>
      <w:proofErr w:type="spellStart"/>
      <w:r>
        <w:t>делате</w:t>
      </w:r>
      <w:proofErr w:type="spellEnd"/>
      <w:r>
        <w:t xml:space="preserve"> скрипт</w:t>
      </w:r>
      <w:r w:rsidR="00935B3F">
        <w:t>:</w:t>
      </w:r>
      <w:r>
        <w:t xml:space="preserve"> считывает конфигурационный файл, на основе шаблонов генерирует </w:t>
      </w:r>
      <w:r w:rsidR="007E240D">
        <w:t>номера верси</w:t>
      </w:r>
      <w:proofErr w:type="gramStart"/>
      <w:r w:rsidR="007E240D">
        <w:t>й(</w:t>
      </w:r>
      <w:proofErr w:type="gramEnd"/>
      <w:r w:rsidR="007E240D">
        <w:t xml:space="preserve">на каждый шаблон по два варианта номера). Далее </w:t>
      </w:r>
      <w:r w:rsidR="00935B3F">
        <w:t xml:space="preserve">выводит </w:t>
      </w:r>
      <w:r w:rsidR="007E240D">
        <w:t>отсортированный список всех полученных номеров</w:t>
      </w:r>
      <w:r w:rsidR="00875D22">
        <w:t>, а потом список номеров меньш</w:t>
      </w:r>
      <w:proofErr w:type="gramStart"/>
      <w:r w:rsidR="00875D22">
        <w:t>е(</w:t>
      </w:r>
      <w:proofErr w:type="gramEnd"/>
      <w:r w:rsidR="00875D22">
        <w:t>старее) версии из параметров запуска скрипта.</w:t>
      </w:r>
    </w:p>
    <w:p w14:paraId="5DCC5B04" w14:textId="382572B2" w:rsidR="007E240D" w:rsidRDefault="007E240D" w:rsidP="007E240D">
      <w:pPr>
        <w:pStyle w:val="affd"/>
        <w:ind w:left="360"/>
        <w:jc w:val="left"/>
      </w:pPr>
      <w:r>
        <w:t>Шаблон соответ</w:t>
      </w:r>
      <w:r w:rsidR="00875D22">
        <w:t>ст</w:t>
      </w:r>
      <w:r>
        <w:t>вует следующему общепринятому формату</w:t>
      </w:r>
      <w:r w:rsidR="00935B3F">
        <w:t xml:space="preserve"> - числа разделенные точкой, символ </w:t>
      </w:r>
      <w:r w:rsidR="00935B3F" w:rsidRPr="00935B3F">
        <w:t xml:space="preserve">* </w:t>
      </w:r>
      <w:r w:rsidR="00935B3F">
        <w:t xml:space="preserve">означает элемент генерации. </w:t>
      </w:r>
      <w:bookmarkStart w:id="0" w:name="_GoBack"/>
      <w:bookmarkEnd w:id="0"/>
      <w:r>
        <w:t>Пример конфигурационного файла:</w:t>
      </w:r>
    </w:p>
    <w:p w14:paraId="7EF9514B" w14:textId="41103A72" w:rsidR="007E240D" w:rsidRPr="00935B3F" w:rsidRDefault="007E240D" w:rsidP="007E240D">
      <w:pPr>
        <w:pStyle w:val="affd"/>
        <w:ind w:left="360"/>
        <w:jc w:val="left"/>
      </w:pPr>
      <w:r w:rsidRPr="007E240D">
        <w:t>{</w:t>
      </w:r>
      <w:r>
        <w:t xml:space="preserve"> </w:t>
      </w:r>
      <w:proofErr w:type="spellStart"/>
      <w:r w:rsidRPr="007E240D">
        <w:rPr>
          <w:lang w:val="en-US"/>
        </w:rPr>
        <w:t>Sh</w:t>
      </w:r>
      <w:proofErr w:type="spellEnd"/>
      <w:r w:rsidRPr="007E240D">
        <w:t>1:”3.7.*”</w:t>
      </w:r>
      <w:r>
        <w:t xml:space="preserve">, </w:t>
      </w:r>
      <w:proofErr w:type="spellStart"/>
      <w:r w:rsidRPr="007E240D">
        <w:rPr>
          <w:lang w:val="en-US"/>
        </w:rPr>
        <w:t>Sh</w:t>
      </w:r>
      <w:proofErr w:type="spellEnd"/>
      <w:r w:rsidRPr="007E240D">
        <w:t>2:”3.*</w:t>
      </w:r>
      <w:r>
        <w:t>.1</w:t>
      </w:r>
      <w:r w:rsidRPr="007E240D">
        <w:t>”,</w:t>
      </w:r>
      <w:r>
        <w:t xml:space="preserve"> </w:t>
      </w:r>
      <w:proofErr w:type="spellStart"/>
      <w:r w:rsidRPr="007E240D">
        <w:rPr>
          <w:lang w:val="en-US"/>
        </w:rPr>
        <w:t>Sh</w:t>
      </w:r>
      <w:proofErr w:type="spellEnd"/>
      <w:r w:rsidRPr="007E240D">
        <w:t>3:”1.2.3.*”}</w:t>
      </w:r>
      <w:r w:rsidR="00935B3F">
        <w:t xml:space="preserve">, например </w:t>
      </w:r>
      <w:proofErr w:type="spellStart"/>
      <w:r w:rsidR="00935B3F">
        <w:rPr>
          <w:lang w:val="en-US"/>
        </w:rPr>
        <w:t>Sh</w:t>
      </w:r>
      <w:proofErr w:type="spellEnd"/>
      <w:r w:rsidR="00935B3F" w:rsidRPr="00935B3F">
        <w:t xml:space="preserve">1 </w:t>
      </w:r>
      <w:r w:rsidR="00935B3F">
        <w:t>удовлетворяет 3.7.7 и 3.7.3</w:t>
      </w:r>
    </w:p>
    <w:p w14:paraId="12DE8352" w14:textId="643C38D5" w:rsidR="007E240D" w:rsidRPr="007E240D" w:rsidRDefault="007E240D" w:rsidP="007E240D">
      <w:pPr>
        <w:pStyle w:val="affd"/>
        <w:ind w:left="360"/>
        <w:jc w:val="left"/>
      </w:pPr>
      <w:r>
        <w:t>Количество ключе</w:t>
      </w:r>
      <w:proofErr w:type="gramStart"/>
      <w:r>
        <w:t>й(</w:t>
      </w:r>
      <w:proofErr w:type="gramEnd"/>
      <w:r>
        <w:t xml:space="preserve">шаблонов) в файле </w:t>
      </w:r>
      <w:proofErr w:type="spellStart"/>
      <w:r>
        <w:t>неограничено</w:t>
      </w:r>
      <w:proofErr w:type="spellEnd"/>
      <w:r>
        <w:t>.</w:t>
      </w:r>
    </w:p>
    <w:p w14:paraId="1E964C87" w14:textId="77777777" w:rsidR="001A644D" w:rsidRDefault="001A644D" w:rsidP="001A644D">
      <w:pPr>
        <w:pStyle w:val="affd"/>
        <w:numPr>
          <w:ilvl w:val="0"/>
          <w:numId w:val="43"/>
        </w:numPr>
        <w:jc w:val="left"/>
      </w:pPr>
      <w:r>
        <w:t xml:space="preserve">В системе зарегистрировано и запущено несколько </w:t>
      </w:r>
      <w:proofErr w:type="spellStart"/>
      <w:r>
        <w:t>systemd</w:t>
      </w:r>
      <w:proofErr w:type="spellEnd"/>
      <w:r>
        <w:t xml:space="preserve"> юнитов с именем "</w:t>
      </w:r>
      <w:proofErr w:type="spellStart"/>
      <w:r>
        <w:t>foobar-название_сервиса</w:t>
      </w:r>
      <w:proofErr w:type="spellEnd"/>
      <w:r>
        <w:t>". Каждый запускает определенный сервис. В каждом юните есть параметр с рабочей директорией вида</w:t>
      </w:r>
      <w:r w:rsidRPr="001A644D">
        <w:t xml:space="preserve">: </w:t>
      </w:r>
      <w:r w:rsidRPr="001A644D">
        <w:br/>
      </w:r>
      <w:proofErr w:type="spellStart"/>
      <w:r w:rsidRPr="001A644D">
        <w:t>WorkingDirectory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misc</w:t>
      </w:r>
      <w:proofErr w:type="spellEnd"/>
      <w:r>
        <w:t>/</w:t>
      </w:r>
      <w:proofErr w:type="spellStart"/>
      <w:r>
        <w:t>название_сервиса</w:t>
      </w:r>
      <w:proofErr w:type="spellEnd"/>
      <w:r w:rsidRPr="001A644D">
        <w:br/>
      </w:r>
      <w:r>
        <w:t xml:space="preserve">и параметр </w:t>
      </w:r>
      <w:proofErr w:type="spellStart"/>
      <w:r>
        <w:t>ExecStart</w:t>
      </w:r>
      <w:proofErr w:type="spellEnd"/>
      <w:r>
        <w:t xml:space="preserve"> вида</w:t>
      </w:r>
      <w:r w:rsidRPr="001A644D">
        <w:br/>
      </w:r>
      <w:proofErr w:type="spellStart"/>
      <w:r>
        <w:t>ExecStart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misc</w:t>
      </w:r>
      <w:proofErr w:type="spellEnd"/>
      <w:r>
        <w:t>/</w:t>
      </w:r>
      <w:proofErr w:type="spellStart"/>
      <w:r>
        <w:t>название_сервиса</w:t>
      </w:r>
      <w:proofErr w:type="spellEnd"/>
      <w:r>
        <w:t>/</w:t>
      </w:r>
      <w:proofErr w:type="spellStart"/>
      <w:r w:rsidRPr="001A644D">
        <w:rPr>
          <w:lang w:val="en-US"/>
        </w:rPr>
        <w:t>foobar</w:t>
      </w:r>
      <w:proofErr w:type="spellEnd"/>
      <w:r>
        <w:t>-</w:t>
      </w:r>
      <w:proofErr w:type="spellStart"/>
      <w:r>
        <w:t>daemon</w:t>
      </w:r>
      <w:proofErr w:type="spellEnd"/>
      <w:r>
        <w:t xml:space="preserve"> </w:t>
      </w:r>
      <w:proofErr w:type="spellStart"/>
      <w:r>
        <w:t>произвольные_параметры</w:t>
      </w:r>
      <w:proofErr w:type="spellEnd"/>
      <w:proofErr w:type="gramStart"/>
      <w:r w:rsidRPr="001A644D">
        <w:br/>
      </w:r>
      <w:r>
        <w:t>Н</w:t>
      </w:r>
      <w:proofErr w:type="gramEnd"/>
      <w:r>
        <w:t>аписать скрипт который получит список юнитов с таким именем поочередно их остановит, перенесет файлы сервиса из  /</w:t>
      </w:r>
      <w:proofErr w:type="spellStart"/>
      <w:r>
        <w:t>opt</w:t>
      </w:r>
      <w:proofErr w:type="spellEnd"/>
      <w:r>
        <w:t>/</w:t>
      </w:r>
      <w:proofErr w:type="spellStart"/>
      <w:r>
        <w:t>misc</w:t>
      </w:r>
      <w:proofErr w:type="spellEnd"/>
      <w:r>
        <w:t>/</w:t>
      </w:r>
      <w:proofErr w:type="spellStart"/>
      <w:r>
        <w:t>название_сервиса</w:t>
      </w:r>
      <w:proofErr w:type="spellEnd"/>
      <w:r>
        <w:t xml:space="preserve"> в /</w:t>
      </w:r>
      <w:proofErr w:type="spellStart"/>
      <w:r>
        <w:t>srv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название_сервиса</w:t>
      </w:r>
      <w:proofErr w:type="spellEnd"/>
      <w:r>
        <w:t xml:space="preserve">, поправит пути в параметрах </w:t>
      </w:r>
      <w:proofErr w:type="spellStart"/>
      <w:r>
        <w:t>WorkingDirectory</w:t>
      </w:r>
      <w:proofErr w:type="spellEnd"/>
      <w:r>
        <w:t xml:space="preserve"> и </w:t>
      </w:r>
      <w:proofErr w:type="spellStart"/>
      <w:r>
        <w:t>ExecStart</w:t>
      </w:r>
      <w:proofErr w:type="spellEnd"/>
      <w:r>
        <w:t xml:space="preserve"> и запустит эти юниты</w:t>
      </w:r>
    </w:p>
    <w:p w14:paraId="3FE5D35A" w14:textId="23487014" w:rsidR="00ED59B6" w:rsidRDefault="00ED59B6" w:rsidP="001A644D">
      <w:pPr>
        <w:jc w:val="left"/>
      </w:pPr>
    </w:p>
    <w:p w14:paraId="6863C98F" w14:textId="77777777" w:rsidR="007E465D" w:rsidRDefault="007E465D" w:rsidP="008E3B89">
      <w:pPr>
        <w:jc w:val="left"/>
      </w:pPr>
      <w:r w:rsidRPr="007E465D">
        <w:t>Правила:</w:t>
      </w:r>
    </w:p>
    <w:p w14:paraId="1F44A1E0" w14:textId="4753C559" w:rsidR="007E465D" w:rsidRDefault="007E465D" w:rsidP="007E465D">
      <w:pPr>
        <w:pStyle w:val="affd"/>
        <w:numPr>
          <w:ilvl w:val="0"/>
          <w:numId w:val="41"/>
        </w:numPr>
        <w:jc w:val="left"/>
      </w:pPr>
      <w:r>
        <w:t xml:space="preserve">Код </w:t>
      </w:r>
      <w:r w:rsidR="001A644D">
        <w:t>заданий 1-</w:t>
      </w:r>
      <w:r w:rsidR="00875D22">
        <w:t>3</w:t>
      </w:r>
      <w:r w:rsidR="001A644D">
        <w:t xml:space="preserve"> </w:t>
      </w:r>
      <w:r w:rsidR="006510AB">
        <w:t>р</w:t>
      </w:r>
      <w:r w:rsidRPr="007E465D">
        <w:t>еализова</w:t>
      </w:r>
      <w:r>
        <w:t>ть</w:t>
      </w:r>
      <w:r w:rsidRPr="007E465D">
        <w:t xml:space="preserve"> на </w:t>
      </w:r>
      <w:proofErr w:type="spellStart"/>
      <w:r w:rsidRPr="007E465D">
        <w:t>Python</w:t>
      </w:r>
      <w:proofErr w:type="spellEnd"/>
    </w:p>
    <w:p w14:paraId="628F4D65" w14:textId="2D26AD0D" w:rsidR="001A644D" w:rsidRDefault="001A644D" w:rsidP="001A644D">
      <w:pPr>
        <w:pStyle w:val="affd"/>
        <w:numPr>
          <w:ilvl w:val="0"/>
          <w:numId w:val="41"/>
        </w:numPr>
        <w:jc w:val="left"/>
      </w:pPr>
      <w:r>
        <w:t xml:space="preserve">Код задания </w:t>
      </w:r>
      <w:r w:rsidR="00875D22">
        <w:t>4</w:t>
      </w:r>
      <w:r>
        <w:t xml:space="preserve"> р</w:t>
      </w:r>
      <w:r w:rsidRPr="007E465D">
        <w:t>еализова</w:t>
      </w:r>
      <w:r>
        <w:t>ть</w:t>
      </w:r>
      <w:r w:rsidRPr="007E465D">
        <w:t xml:space="preserve"> на </w:t>
      </w:r>
      <w:r w:rsidR="0013709B">
        <w:rPr>
          <w:lang w:val="en-US"/>
        </w:rPr>
        <w:t>bash</w:t>
      </w:r>
    </w:p>
    <w:p w14:paraId="4FED193A" w14:textId="7D90242B" w:rsidR="007E465D" w:rsidRPr="007E465D" w:rsidRDefault="007E465D" w:rsidP="007E465D">
      <w:pPr>
        <w:pStyle w:val="affd"/>
        <w:numPr>
          <w:ilvl w:val="0"/>
          <w:numId w:val="41"/>
        </w:numPr>
        <w:jc w:val="left"/>
      </w:pPr>
      <w:r>
        <w:t xml:space="preserve">Код выложить на </w:t>
      </w:r>
      <w:proofErr w:type="spellStart"/>
      <w:r>
        <w:t>github</w:t>
      </w:r>
      <w:proofErr w:type="spellEnd"/>
      <w:r w:rsidR="005965AC" w:rsidRPr="005965AC">
        <w:t>.</w:t>
      </w:r>
      <w:r w:rsidR="005965AC">
        <w:rPr>
          <w:lang w:val="en-US"/>
        </w:rPr>
        <w:t>com</w:t>
      </w:r>
      <w:r w:rsidR="005965AC" w:rsidRPr="005965AC">
        <w:t xml:space="preserve"> </w:t>
      </w:r>
      <w:r w:rsidR="005965AC">
        <w:t xml:space="preserve">или </w:t>
      </w:r>
      <w:proofErr w:type="spellStart"/>
      <w:r>
        <w:t>gitlab</w:t>
      </w:r>
      <w:proofErr w:type="spellEnd"/>
      <w:r w:rsidR="005965AC" w:rsidRPr="005965AC">
        <w:t>.</w:t>
      </w:r>
      <w:r w:rsidR="005965AC">
        <w:rPr>
          <w:lang w:val="en-US"/>
        </w:rPr>
        <w:t>com</w:t>
      </w:r>
      <w:r>
        <w:t>, прислать ссылку</w:t>
      </w:r>
    </w:p>
    <w:sectPr w:rsidR="007E465D" w:rsidRPr="007E465D" w:rsidSect="006E2D60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7" w:h="16840" w:code="9"/>
      <w:pgMar w:top="1134" w:right="851" w:bottom="1134" w:left="170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358BC" w14:textId="77777777" w:rsidR="00A413AA" w:rsidRDefault="00A413AA" w:rsidP="00A57215">
      <w:pPr>
        <w:spacing w:before="0" w:after="0"/>
      </w:pPr>
      <w:r>
        <w:separator/>
      </w:r>
    </w:p>
  </w:endnote>
  <w:endnote w:type="continuationSeparator" w:id="0">
    <w:p w14:paraId="3BD7DAFD" w14:textId="77777777" w:rsidR="00A413AA" w:rsidRDefault="00A413AA" w:rsidP="00A57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6AC51" w14:textId="77777777" w:rsidR="006E2D60" w:rsidRPr="00D41F5B" w:rsidRDefault="005C3EF6" w:rsidP="006E2D60">
    <w:pPr>
      <w:framePr w:wrap="around" w:vAnchor="text" w:hAnchor="margin" w:xAlign="right" w:y="1"/>
      <w:jc w:val="left"/>
      <w:rPr>
        <w:b/>
      </w:rPr>
    </w:pPr>
    <w:r w:rsidRPr="00D41F5B">
      <w:rPr>
        <w:b/>
      </w:rPr>
      <w:fldChar w:fldCharType="begin"/>
    </w:r>
    <w:r w:rsidR="00A57215" w:rsidRPr="00D41F5B">
      <w:rPr>
        <w:b/>
      </w:rPr>
      <w:instrText xml:space="preserve">PAGE  </w:instrText>
    </w:r>
    <w:r w:rsidRPr="00D41F5B">
      <w:rPr>
        <w:b/>
      </w:rPr>
      <w:fldChar w:fldCharType="separate"/>
    </w:r>
    <w:r w:rsidR="00A57215">
      <w:rPr>
        <w:b/>
        <w:noProof/>
      </w:rPr>
      <w:t>2</w:t>
    </w:r>
    <w:r w:rsidRPr="00D41F5B">
      <w:rPr>
        <w:b/>
      </w:rPr>
      <w:fldChar w:fldCharType="end"/>
    </w:r>
  </w:p>
  <w:p w14:paraId="0516AC52" w14:textId="77777777" w:rsidR="006E2D60" w:rsidRPr="006F500C" w:rsidRDefault="006E2D60" w:rsidP="006E2D60">
    <w:pPr>
      <w:ind w:right="360" w:firstLine="360"/>
      <w:jc w:val="left"/>
    </w:pPr>
  </w:p>
  <w:p w14:paraId="0516AC53" w14:textId="77777777" w:rsidR="006E2D60" w:rsidRDefault="006E2D60"/>
  <w:p w14:paraId="0516AC54" w14:textId="77777777" w:rsidR="006E2D60" w:rsidRDefault="006E2D6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6AC55" w14:textId="77777777" w:rsidR="00185A0F" w:rsidRPr="00012B21" w:rsidRDefault="00185A0F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5C3EF6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5C3EF6" w:rsidRPr="00012B21">
      <w:rPr>
        <w:b w:val="0"/>
      </w:rPr>
      <w:fldChar w:fldCharType="separate"/>
    </w:r>
    <w:r w:rsidR="00875D22">
      <w:rPr>
        <w:b w:val="0"/>
        <w:noProof/>
      </w:rPr>
      <w:t>2</w:t>
    </w:r>
    <w:r w:rsidR="005C3EF6"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6AC56" w14:textId="77777777" w:rsidR="00185A0F" w:rsidRPr="00012B21" w:rsidRDefault="00185A0F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5C3EF6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5C3EF6" w:rsidRPr="00012B21">
      <w:rPr>
        <w:b w:val="0"/>
      </w:rPr>
      <w:fldChar w:fldCharType="separate"/>
    </w:r>
    <w:r w:rsidR="00935B3F">
      <w:rPr>
        <w:b w:val="0"/>
        <w:noProof/>
      </w:rPr>
      <w:t>1</w:t>
    </w:r>
    <w:r w:rsidR="005C3EF6"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7222F" w14:textId="77777777" w:rsidR="00A413AA" w:rsidRDefault="00A413AA" w:rsidP="00A57215">
      <w:pPr>
        <w:spacing w:before="0" w:after="0"/>
      </w:pPr>
      <w:r>
        <w:separator/>
      </w:r>
    </w:p>
  </w:footnote>
  <w:footnote w:type="continuationSeparator" w:id="0">
    <w:p w14:paraId="122E6FDE" w14:textId="77777777" w:rsidR="00A413AA" w:rsidRDefault="00A413AA" w:rsidP="00A572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6AC4C" w14:textId="77777777" w:rsidR="006E2D60" w:rsidRPr="00D23F99" w:rsidRDefault="00503F75" w:rsidP="006E2D60">
    <w:pPr>
      <w:pStyle w:val="ad"/>
      <w:rPr>
        <w:b/>
        <w:szCs w:val="17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516AC57" wp14:editId="0516AC58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2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1&quot;  \* MERGEFORMAT ">
      <w:r w:rsidR="009D54EE" w:rsidRPr="009D54EE">
        <w:rPr>
          <w:bCs/>
          <w:noProof/>
          <w:szCs w:val="17"/>
        </w:rPr>
        <w:t>Цели</w:t>
      </w:r>
      <w:r w:rsidR="009D54EE">
        <w:rPr>
          <w:noProof/>
        </w:rPr>
        <w:t xml:space="preserve"> проекта</w:t>
      </w:r>
    </w:fldSimple>
  </w:p>
  <w:p w14:paraId="0516AC4D" w14:textId="77777777" w:rsidR="006E2D60" w:rsidRDefault="006E2D60"/>
  <w:p w14:paraId="0516AC4E" w14:textId="77777777" w:rsidR="006E2D60" w:rsidRDefault="006E2D6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6AC4F" w14:textId="77777777" w:rsidR="006E2D60" w:rsidRPr="002854B7" w:rsidRDefault="00503F75" w:rsidP="002854B7">
    <w:r>
      <w:rPr>
        <w:noProof/>
      </w:rPr>
      <w:drawing>
        <wp:anchor distT="0" distB="0" distL="114300" distR="114300" simplePos="0" relativeHeight="251658240" behindDoc="1" locked="0" layoutInCell="1" allowOverlap="1" wp14:anchorId="0516AC59" wp14:editId="0516AC5A">
          <wp:simplePos x="0" y="0"/>
          <wp:positionH relativeFrom="column">
            <wp:posOffset>-3810</wp:posOffset>
          </wp:positionH>
          <wp:positionV relativeFrom="paragraph">
            <wp:posOffset>138430</wp:posOffset>
          </wp:positionV>
          <wp:extent cx="5934075" cy="152400"/>
          <wp:effectExtent l="19050" t="0" r="9525" b="0"/>
          <wp:wrapNone/>
          <wp:docPr id="1" name="Рисунок 6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СТраницы&quot;  \* MERGEFORMAT ">
      <w:r w:rsidR="00875D22" w:rsidRPr="00875D22">
        <w:rPr>
          <w:b/>
          <w:bCs/>
          <w:noProof/>
        </w:rPr>
        <w:t>отдела Сборка.</w:t>
      </w:r>
    </w:fldSimple>
    <w:r w:rsidR="00573CEA" w:rsidRPr="002854B7">
      <w:tab/>
    </w:r>
  </w:p>
  <w:p w14:paraId="0516AC50" w14:textId="77777777" w:rsidR="00185A0F" w:rsidRPr="008E3B89" w:rsidRDefault="00185A0F" w:rsidP="006E2D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FFEC0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C43A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3F61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1A2119"/>
    <w:multiLevelType w:val="hybridMultilevel"/>
    <w:tmpl w:val="09403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3F540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F13B9"/>
    <w:multiLevelType w:val="hybridMultilevel"/>
    <w:tmpl w:val="9D86B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D8B088E"/>
    <w:multiLevelType w:val="hybridMultilevel"/>
    <w:tmpl w:val="EDB8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0F1D0A"/>
    <w:multiLevelType w:val="multilevel"/>
    <w:tmpl w:val="2A3E032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5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520ED"/>
    <w:multiLevelType w:val="hybridMultilevel"/>
    <w:tmpl w:val="67D4CCD4"/>
    <w:lvl w:ilvl="0" w:tplc="0A2EFE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2"/>
  </w:num>
  <w:num w:numId="3">
    <w:abstractNumId w:val="30"/>
  </w:num>
  <w:num w:numId="4">
    <w:abstractNumId w:val="20"/>
  </w:num>
  <w:num w:numId="5">
    <w:abstractNumId w:val="23"/>
  </w:num>
  <w:num w:numId="6">
    <w:abstractNumId w:val="25"/>
  </w:num>
  <w:num w:numId="7">
    <w:abstractNumId w:val="31"/>
  </w:num>
  <w:num w:numId="8">
    <w:abstractNumId w:val="13"/>
  </w:num>
  <w:num w:numId="9">
    <w:abstractNumId w:val="26"/>
  </w:num>
  <w:num w:numId="10">
    <w:abstractNumId w:val="29"/>
  </w:num>
  <w:num w:numId="11">
    <w:abstractNumId w:val="16"/>
  </w:num>
  <w:num w:numId="12">
    <w:abstractNumId w:val="21"/>
  </w:num>
  <w:num w:numId="13">
    <w:abstractNumId w:val="12"/>
  </w:num>
  <w:num w:numId="14">
    <w:abstractNumId w:val="1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1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9"/>
  </w:num>
  <w:num w:numId="31">
    <w:abstractNumId w:val="8"/>
  </w:num>
  <w:num w:numId="32">
    <w:abstractNumId w:val="8"/>
  </w:num>
  <w:num w:numId="33">
    <w:abstractNumId w:val="9"/>
  </w:num>
  <w:num w:numId="34">
    <w:abstractNumId w:val="24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27"/>
  </w:num>
  <w:num w:numId="38">
    <w:abstractNumId w:val="14"/>
  </w:num>
  <w:num w:numId="39">
    <w:abstractNumId w:val="8"/>
    <w:lvlOverride w:ilvl="0">
      <w:startOverride w:val="1"/>
    </w:lvlOverride>
  </w:num>
  <w:num w:numId="40">
    <w:abstractNumId w:val="19"/>
  </w:num>
  <w:num w:numId="41">
    <w:abstractNumId w:val="17"/>
  </w:num>
  <w:num w:numId="42">
    <w:abstractNumId w:val="15"/>
  </w:num>
  <w:num w:numId="4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9D54EE"/>
    <w:rsid w:val="00012BC4"/>
    <w:rsid w:val="000271F1"/>
    <w:rsid w:val="00037DE6"/>
    <w:rsid w:val="000D35C6"/>
    <w:rsid w:val="000F1E99"/>
    <w:rsid w:val="00101918"/>
    <w:rsid w:val="00105F69"/>
    <w:rsid w:val="00116B22"/>
    <w:rsid w:val="00130483"/>
    <w:rsid w:val="0013608E"/>
    <w:rsid w:val="0013709B"/>
    <w:rsid w:val="00154214"/>
    <w:rsid w:val="00167A42"/>
    <w:rsid w:val="001711D9"/>
    <w:rsid w:val="001778CF"/>
    <w:rsid w:val="00185A0F"/>
    <w:rsid w:val="00185EF9"/>
    <w:rsid w:val="001A644D"/>
    <w:rsid w:val="001E549F"/>
    <w:rsid w:val="001F064F"/>
    <w:rsid w:val="001F2EAB"/>
    <w:rsid w:val="001F5BF0"/>
    <w:rsid w:val="00207329"/>
    <w:rsid w:val="0021749D"/>
    <w:rsid w:val="002367F3"/>
    <w:rsid w:val="0025423D"/>
    <w:rsid w:val="002675FA"/>
    <w:rsid w:val="00275347"/>
    <w:rsid w:val="002854B7"/>
    <w:rsid w:val="002C5849"/>
    <w:rsid w:val="002F0655"/>
    <w:rsid w:val="002F337B"/>
    <w:rsid w:val="002F3ADD"/>
    <w:rsid w:val="00300A69"/>
    <w:rsid w:val="0033291B"/>
    <w:rsid w:val="00381F96"/>
    <w:rsid w:val="003B5426"/>
    <w:rsid w:val="003E647A"/>
    <w:rsid w:val="00401EB4"/>
    <w:rsid w:val="00403B4B"/>
    <w:rsid w:val="004209E4"/>
    <w:rsid w:val="00420A93"/>
    <w:rsid w:val="00421382"/>
    <w:rsid w:val="00461125"/>
    <w:rsid w:val="0047745B"/>
    <w:rsid w:val="004814A5"/>
    <w:rsid w:val="004A64FB"/>
    <w:rsid w:val="004A6837"/>
    <w:rsid w:val="004B0F35"/>
    <w:rsid w:val="004B6AF1"/>
    <w:rsid w:val="004C1193"/>
    <w:rsid w:val="004C7406"/>
    <w:rsid w:val="004E6BF9"/>
    <w:rsid w:val="00503F75"/>
    <w:rsid w:val="00522EE3"/>
    <w:rsid w:val="005569E8"/>
    <w:rsid w:val="00563B51"/>
    <w:rsid w:val="00563EF8"/>
    <w:rsid w:val="00573CEA"/>
    <w:rsid w:val="00587CE0"/>
    <w:rsid w:val="00591F72"/>
    <w:rsid w:val="00594735"/>
    <w:rsid w:val="0059528F"/>
    <w:rsid w:val="005965AC"/>
    <w:rsid w:val="0059685A"/>
    <w:rsid w:val="005970BA"/>
    <w:rsid w:val="005B5F4B"/>
    <w:rsid w:val="005C3EF6"/>
    <w:rsid w:val="00614E53"/>
    <w:rsid w:val="0061744E"/>
    <w:rsid w:val="006370D1"/>
    <w:rsid w:val="00647DA6"/>
    <w:rsid w:val="006510AB"/>
    <w:rsid w:val="00672EE8"/>
    <w:rsid w:val="0068785E"/>
    <w:rsid w:val="006903EB"/>
    <w:rsid w:val="00694FA8"/>
    <w:rsid w:val="006B62F0"/>
    <w:rsid w:val="006C2A6E"/>
    <w:rsid w:val="006C6914"/>
    <w:rsid w:val="006E2D60"/>
    <w:rsid w:val="006F2731"/>
    <w:rsid w:val="00710EC2"/>
    <w:rsid w:val="00720233"/>
    <w:rsid w:val="007219AC"/>
    <w:rsid w:val="007327BC"/>
    <w:rsid w:val="00755C4E"/>
    <w:rsid w:val="00776E77"/>
    <w:rsid w:val="00777E8D"/>
    <w:rsid w:val="00783202"/>
    <w:rsid w:val="007A1024"/>
    <w:rsid w:val="007E05E4"/>
    <w:rsid w:val="007E240D"/>
    <w:rsid w:val="007E465D"/>
    <w:rsid w:val="00815C8C"/>
    <w:rsid w:val="00825096"/>
    <w:rsid w:val="00835744"/>
    <w:rsid w:val="00840351"/>
    <w:rsid w:val="00857DD1"/>
    <w:rsid w:val="008753BC"/>
    <w:rsid w:val="00875D22"/>
    <w:rsid w:val="00897049"/>
    <w:rsid w:val="008B2117"/>
    <w:rsid w:val="008B23DA"/>
    <w:rsid w:val="008C7225"/>
    <w:rsid w:val="008D710E"/>
    <w:rsid w:val="008E3B89"/>
    <w:rsid w:val="008F09E1"/>
    <w:rsid w:val="009003CE"/>
    <w:rsid w:val="009036E7"/>
    <w:rsid w:val="00907402"/>
    <w:rsid w:val="0091334B"/>
    <w:rsid w:val="00935B3F"/>
    <w:rsid w:val="009659C4"/>
    <w:rsid w:val="00973A96"/>
    <w:rsid w:val="0098590C"/>
    <w:rsid w:val="00987FB9"/>
    <w:rsid w:val="00995742"/>
    <w:rsid w:val="009B18EB"/>
    <w:rsid w:val="009B6425"/>
    <w:rsid w:val="009D1A7B"/>
    <w:rsid w:val="009D54EE"/>
    <w:rsid w:val="009D69D6"/>
    <w:rsid w:val="009E0467"/>
    <w:rsid w:val="00A02245"/>
    <w:rsid w:val="00A32121"/>
    <w:rsid w:val="00A413AA"/>
    <w:rsid w:val="00A57215"/>
    <w:rsid w:val="00A63F9F"/>
    <w:rsid w:val="00A66C59"/>
    <w:rsid w:val="00A67DBD"/>
    <w:rsid w:val="00AA0902"/>
    <w:rsid w:val="00AC0536"/>
    <w:rsid w:val="00AC7855"/>
    <w:rsid w:val="00AD07CF"/>
    <w:rsid w:val="00AD29F5"/>
    <w:rsid w:val="00AE1519"/>
    <w:rsid w:val="00AE22AE"/>
    <w:rsid w:val="00AF230D"/>
    <w:rsid w:val="00AF5ECB"/>
    <w:rsid w:val="00B421E4"/>
    <w:rsid w:val="00B60349"/>
    <w:rsid w:val="00B76C16"/>
    <w:rsid w:val="00B95300"/>
    <w:rsid w:val="00BA0B81"/>
    <w:rsid w:val="00BA2F0E"/>
    <w:rsid w:val="00BC12EB"/>
    <w:rsid w:val="00BF4622"/>
    <w:rsid w:val="00BF4BB0"/>
    <w:rsid w:val="00C216DF"/>
    <w:rsid w:val="00C30336"/>
    <w:rsid w:val="00CB1446"/>
    <w:rsid w:val="00CD62D3"/>
    <w:rsid w:val="00D25C81"/>
    <w:rsid w:val="00D60AC6"/>
    <w:rsid w:val="00D6298E"/>
    <w:rsid w:val="00D7321C"/>
    <w:rsid w:val="00D94453"/>
    <w:rsid w:val="00DC62D1"/>
    <w:rsid w:val="00E036F9"/>
    <w:rsid w:val="00E91B6A"/>
    <w:rsid w:val="00ED59B6"/>
    <w:rsid w:val="00EE274D"/>
    <w:rsid w:val="00EF3AF7"/>
    <w:rsid w:val="00F04359"/>
    <w:rsid w:val="00F119D9"/>
    <w:rsid w:val="00F14EF0"/>
    <w:rsid w:val="00F1509E"/>
    <w:rsid w:val="00F21F87"/>
    <w:rsid w:val="00F46252"/>
    <w:rsid w:val="00F5270A"/>
    <w:rsid w:val="00F66BA6"/>
    <w:rsid w:val="00F676D5"/>
    <w:rsid w:val="00F81F52"/>
    <w:rsid w:val="00F932AD"/>
    <w:rsid w:val="00F9418F"/>
    <w:rsid w:val="00FA1682"/>
    <w:rsid w:val="00FA16E9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6A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4"/>
    <w:qFormat/>
    <w:rsid w:val="009E0467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2"/>
    <w:next w:val="a2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next w:val="a2"/>
    <w:uiPriority w:val="8"/>
    <w:qFormat/>
    <w:rsid w:val="009E0467"/>
    <w:rPr>
      <w:rFonts w:cs="Tahoma"/>
      <w:b/>
    </w:rPr>
  </w:style>
  <w:style w:type="paragraph" w:customStyle="1" w:styleId="aa">
    <w:name w:val="Пример"/>
    <w:basedOn w:val="a2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b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c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2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e">
    <w:name w:val="Date"/>
    <w:basedOn w:val="a2"/>
    <w:next w:val="a2"/>
    <w:semiHidden/>
    <w:rsid w:val="00D6298E"/>
  </w:style>
  <w:style w:type="paragraph" w:styleId="af">
    <w:name w:val="Note Heading"/>
    <w:basedOn w:val="a2"/>
    <w:next w:val="a2"/>
    <w:semiHidden/>
    <w:rsid w:val="00D6298E"/>
  </w:style>
  <w:style w:type="table" w:styleId="af0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1">
    <w:name w:val="Body Text"/>
    <w:basedOn w:val="a2"/>
    <w:semiHidden/>
    <w:rsid w:val="00D6298E"/>
  </w:style>
  <w:style w:type="paragraph" w:styleId="af2">
    <w:name w:val="Body Text First Indent"/>
    <w:basedOn w:val="af1"/>
    <w:semiHidden/>
    <w:rsid w:val="00D6298E"/>
    <w:pPr>
      <w:ind w:firstLine="210"/>
    </w:pPr>
  </w:style>
  <w:style w:type="paragraph" w:styleId="af3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3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styleId="af4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5">
    <w:name w:val="footer"/>
    <w:basedOn w:val="a2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6"/>
    <w:qFormat/>
    <w:rsid w:val="00F9418F"/>
    <w:pPr>
      <w:numPr>
        <w:numId w:val="33"/>
      </w:numPr>
      <w:tabs>
        <w:tab w:val="clear" w:pos="360"/>
        <w:tab w:val="num" w:pos="720"/>
      </w:tabs>
      <w:spacing w:before="0" w:after="0" w:line="240" w:lineRule="exact"/>
      <w:ind w:left="720"/>
      <w:jc w:val="left"/>
    </w:pPr>
  </w:style>
  <w:style w:type="paragraph" w:styleId="a">
    <w:name w:val="List Number"/>
    <w:basedOn w:val="a2"/>
    <w:autoRedefine/>
    <w:uiPriority w:val="5"/>
    <w:qFormat/>
    <w:rsid w:val="00F9418F"/>
    <w:pPr>
      <w:numPr>
        <w:numId w:val="24"/>
      </w:numPr>
      <w:tabs>
        <w:tab w:val="clear" w:pos="360"/>
        <w:tab w:val="num" w:pos="720"/>
      </w:tabs>
      <w:spacing w:before="0" w:after="0"/>
      <w:ind w:left="720"/>
      <w:jc w:val="left"/>
    </w:pPr>
  </w:style>
  <w:style w:type="paragraph" w:customStyle="1" w:styleId="aff6">
    <w:name w:val="Заголовок таблицы"/>
    <w:basedOn w:val="a2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2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2"/>
    <w:next w:val="a2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2"/>
    <w:next w:val="a2"/>
    <w:autoRedefine/>
    <w:qFormat/>
    <w:rsid w:val="00840351"/>
    <w:pPr>
      <w:jc w:val="center"/>
    </w:pPr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2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2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2"/>
    <w:uiPriority w:val="34"/>
    <w:qFormat/>
    <w:rsid w:val="00596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4"/>
    <w:qFormat/>
    <w:rsid w:val="009E0467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2"/>
    <w:next w:val="a2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next w:val="a2"/>
    <w:uiPriority w:val="8"/>
    <w:qFormat/>
    <w:rsid w:val="009E0467"/>
    <w:rPr>
      <w:rFonts w:cs="Tahoma"/>
      <w:b/>
    </w:rPr>
  </w:style>
  <w:style w:type="paragraph" w:customStyle="1" w:styleId="aa">
    <w:name w:val="Пример"/>
    <w:basedOn w:val="a2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b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c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2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e">
    <w:name w:val="Date"/>
    <w:basedOn w:val="a2"/>
    <w:next w:val="a2"/>
    <w:semiHidden/>
    <w:rsid w:val="00D6298E"/>
  </w:style>
  <w:style w:type="paragraph" w:styleId="af">
    <w:name w:val="Note Heading"/>
    <w:basedOn w:val="a2"/>
    <w:next w:val="a2"/>
    <w:semiHidden/>
    <w:rsid w:val="00D6298E"/>
  </w:style>
  <w:style w:type="table" w:styleId="af0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1">
    <w:name w:val="Body Text"/>
    <w:basedOn w:val="a2"/>
    <w:semiHidden/>
    <w:rsid w:val="00D6298E"/>
  </w:style>
  <w:style w:type="paragraph" w:styleId="af2">
    <w:name w:val="Body Text First Indent"/>
    <w:basedOn w:val="af1"/>
    <w:semiHidden/>
    <w:rsid w:val="00D6298E"/>
    <w:pPr>
      <w:ind w:firstLine="210"/>
    </w:pPr>
  </w:style>
  <w:style w:type="paragraph" w:styleId="af3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3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styleId="af4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5">
    <w:name w:val="footer"/>
    <w:basedOn w:val="a2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6"/>
    <w:qFormat/>
    <w:rsid w:val="00F9418F"/>
    <w:pPr>
      <w:numPr>
        <w:numId w:val="33"/>
      </w:numPr>
      <w:tabs>
        <w:tab w:val="clear" w:pos="360"/>
        <w:tab w:val="num" w:pos="720"/>
      </w:tabs>
      <w:spacing w:before="0" w:after="0" w:line="240" w:lineRule="exact"/>
      <w:ind w:left="720"/>
      <w:jc w:val="left"/>
    </w:pPr>
  </w:style>
  <w:style w:type="paragraph" w:styleId="a">
    <w:name w:val="List Number"/>
    <w:basedOn w:val="a2"/>
    <w:autoRedefine/>
    <w:uiPriority w:val="5"/>
    <w:qFormat/>
    <w:rsid w:val="00F9418F"/>
    <w:pPr>
      <w:numPr>
        <w:numId w:val="24"/>
      </w:numPr>
      <w:tabs>
        <w:tab w:val="clear" w:pos="360"/>
        <w:tab w:val="num" w:pos="720"/>
      </w:tabs>
      <w:spacing w:before="0" w:after="0"/>
      <w:ind w:left="720"/>
      <w:jc w:val="left"/>
    </w:pPr>
  </w:style>
  <w:style w:type="paragraph" w:customStyle="1" w:styleId="aff6">
    <w:name w:val="Заголовок таблицы"/>
    <w:basedOn w:val="a2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2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2"/>
    <w:next w:val="a2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2"/>
    <w:next w:val="a2"/>
    <w:autoRedefine/>
    <w:qFormat/>
    <w:rsid w:val="00840351"/>
    <w:pPr>
      <w:jc w:val="center"/>
    </w:pPr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2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2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2"/>
    <w:uiPriority w:val="34"/>
    <w:qFormat/>
    <w:rsid w:val="0059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paulbouwer/hello-kubernetes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rsonal\documents\&#1064;&#1072;&#1073;&#1083;&#1086;&#1085;%20&#1074;&#1085;&#1091;&#1090;&#1088;&#1077;&#1085;&#1085;&#1077;&#1075;&#1086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SBIS-3-81</_dlc_DocId>
    <_dlc_DocIdUrl xmlns="19256e00-9ae2-4ab1-b2d6-a77dabb8d67c">
      <Url>http://inside.sbis.ru/doc/_layouts/DocIdRedir.aspx?ID=SBIS-3-81</Url>
      <Description>SBIS-3-81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1BB8F12-E715-4F89-ABBD-80F01C27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внутреннего ТЗ</Template>
  <TotalTime>123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Links>
    <vt:vector size="84" baseType="variant"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_Toc277587856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_Toc277587855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_Toc277587854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_Toc277587853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_Toc277587852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_Toc277587851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_Toc277587850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_Toc277587849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_Toc277587848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_Toc277587847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_Toc277587846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_Toc277587845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_Toc277587844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_Toc277587843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Докучаев С.В.</dc:creator>
  <cp:lastModifiedBy>Рыкулин А.В.</cp:lastModifiedBy>
  <cp:revision>14</cp:revision>
  <dcterms:created xsi:type="dcterms:W3CDTF">2014-01-21T06:32:00Z</dcterms:created>
  <dcterms:modified xsi:type="dcterms:W3CDTF">2024-10-23T13:24:00Z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DocIdItemGuid">
    <vt:lpwstr>a9f70882-7a99-402b-b024-5e060a6a0261</vt:lpwstr>
  </property>
  <property fmtid="{D5CDD505-2E9C-101B-9397-08002B2CF9AE}" pid="4" name="ContentTypeId">
    <vt:lpwstr>0x0101007957C76E58DD0B4B8822DC27D97F3F4900371D4DCA45115944AC122AE3120C0339</vt:lpwstr>
  </property>
  <property fmtid="{D5CDD505-2E9C-101B-9397-08002B2CF9AE}" pid="5" name="TaxCatchAll">
    <vt:lpwstr/>
  </property>
  <property fmtid="{D5CDD505-2E9C-101B-9397-08002B2CF9AE}" pid="6" name="TaxKeywordTaxHTField">
    <vt:lpwstr/>
  </property>
</Properties>
</file>